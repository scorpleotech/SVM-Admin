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A12A6" w14:paraId="0C12DD94" w14:textId="77777777" w:rsidTr="00A61F7F">
        <w:trPr>
          <w:trHeight w:val="12158"/>
        </w:trPr>
        <w:tc>
          <w:tcPr>
            <w:tcW w:w="3600" w:type="dxa"/>
          </w:tcPr>
          <w:p w14:paraId="6023C896" w14:textId="77777777" w:rsidR="00BE54C5" w:rsidRDefault="00BE54C5" w:rsidP="00EC411B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sz w:val="28"/>
                <w:szCs w:val="28"/>
                <w:lang w:val="en-IN"/>
              </w:rPr>
            </w:pPr>
          </w:p>
          <w:p w14:paraId="4CE59156" w14:textId="5F233904" w:rsidR="00BE54C5" w:rsidRDefault="00BE54C5" w:rsidP="00EC411B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sz w:val="28"/>
                <w:szCs w:val="28"/>
                <w:lang w:val="en-IN"/>
              </w:rPr>
            </w:pPr>
            <w:r>
              <w:rPr>
                <w:rFonts w:ascii="Arial Narrow" w:hAnsi="Arial Narrow" w:cs="Arial Narrow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654F3866" wp14:editId="082DE619">
                  <wp:extent cx="1379639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84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04" cy="178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55E52" w14:textId="735220FF" w:rsidR="00BE54C5" w:rsidRDefault="00BE54C5" w:rsidP="00EC411B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sz w:val="28"/>
                <w:szCs w:val="28"/>
                <w:lang w:val="en-IN"/>
              </w:rPr>
            </w:pPr>
          </w:p>
          <w:sdt>
            <w:sdtPr>
              <w:id w:val="-1118436964"/>
              <w:placeholder>
                <w:docPart w:val="112B80685EC14E549835493F8B20053A"/>
              </w:placeholder>
              <w:temporary/>
              <w:showingPlcHdr/>
            </w:sdtPr>
            <w:sdtEndPr/>
            <w:sdtContent>
              <w:p w14:paraId="57D2FF54" w14:textId="269212BD" w:rsidR="00BE54C5" w:rsidRPr="00BE54C5" w:rsidRDefault="00BE54C5" w:rsidP="00BE54C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65467EFB" w14:textId="0A064259" w:rsidR="00CA12A6" w:rsidRPr="00611EF7" w:rsidRDefault="00EB5D8E" w:rsidP="00611EF7">
            <w:pPr>
              <w:jc w:val="both"/>
              <w:rPr>
                <w:sz w:val="22"/>
              </w:rPr>
            </w:pPr>
            <w:r>
              <w:rPr>
                <w:sz w:val="22"/>
              </w:rPr>
              <w:t>“</w:t>
            </w:r>
            <w:r w:rsidR="00A02ABF">
              <w:rPr>
                <w:sz w:val="22"/>
              </w:rPr>
              <w:t>Aspiring to work in a cutting-edge R&amp;D environment within the EV sector, leveraging my skills in simulation, prototyping, and product development to advance electric mobility solutions.”</w:t>
            </w:r>
          </w:p>
          <w:sdt>
            <w:sdtPr>
              <w:id w:val="326169211"/>
              <w:placeholder>
                <w:docPart w:val="926706FC0631428CB7EEEA7C33B040C4"/>
              </w:placeholder>
              <w:temporary/>
              <w:showingPlcHdr/>
            </w:sdtPr>
            <w:sdtEndPr/>
            <w:sdtContent>
              <w:p w14:paraId="5C824F87" w14:textId="77777777" w:rsidR="00CA12A6" w:rsidRPr="00CB0055" w:rsidRDefault="00CA12A6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-781874376"/>
              <w:placeholder>
                <w:docPart w:val="1BB66BC27B2948F2BFF46305AB60AC8C"/>
              </w:placeholder>
              <w:temporary/>
              <w:showingPlcHdr/>
            </w:sdtPr>
            <w:sdtEndPr/>
            <w:sdtContent>
              <w:p w14:paraId="0E31E0E9" w14:textId="77777777" w:rsidR="00CA12A6" w:rsidRDefault="00CA12A6" w:rsidP="004D3011">
                <w:r w:rsidRPr="00EC411B">
                  <w:rPr>
                    <w:b/>
                    <w:bCs/>
                  </w:rPr>
                  <w:t>PHONE:</w:t>
                </w:r>
              </w:p>
            </w:sdtContent>
          </w:sdt>
          <w:p w14:paraId="2A8E0F95" w14:textId="64BF531A" w:rsidR="00CA12A6" w:rsidRDefault="00CA12A6" w:rsidP="004D3011">
            <w:r>
              <w:t>+91</w:t>
            </w:r>
            <w:r w:rsidR="0083419A">
              <w:t xml:space="preserve"> 9345838743</w:t>
            </w:r>
          </w:p>
          <w:p w14:paraId="26F87ECD" w14:textId="77777777" w:rsidR="00CA12A6" w:rsidRDefault="00CA12A6" w:rsidP="004D3011"/>
          <w:sdt>
            <w:sdtPr>
              <w:id w:val="784698025"/>
              <w:placeholder>
                <w:docPart w:val="6A8C28540097430E813DEE214ED23F75"/>
              </w:placeholder>
              <w:temporary/>
              <w:showingPlcHdr/>
            </w:sdtPr>
            <w:sdtEndPr/>
            <w:sdtContent>
              <w:p w14:paraId="262556BD" w14:textId="77777777" w:rsidR="00CA12A6" w:rsidRDefault="00CA12A6" w:rsidP="004D3011">
                <w:r w:rsidRPr="00EC411B">
                  <w:rPr>
                    <w:b/>
                    <w:bCs/>
                  </w:rPr>
                  <w:t>EMAIL:</w:t>
                </w:r>
              </w:p>
            </w:sdtContent>
          </w:sdt>
          <w:p w14:paraId="017D6974" w14:textId="77777777" w:rsidR="00CA12A6" w:rsidRDefault="00CA12A6" w:rsidP="004D3011">
            <w:r>
              <w:t>saikameshvar@gmail.com</w:t>
            </w:r>
          </w:p>
          <w:p w14:paraId="434343FC" w14:textId="77777777" w:rsidR="00CA12A6" w:rsidRDefault="00CA12A6" w:rsidP="004D3011"/>
          <w:p w14:paraId="0693E0E9" w14:textId="77777777" w:rsidR="00CA12A6" w:rsidRPr="00EC411B" w:rsidRDefault="00CA12A6" w:rsidP="004D3011">
            <w:pPr>
              <w:rPr>
                <w:b/>
                <w:bCs/>
              </w:rPr>
            </w:pPr>
            <w:r w:rsidRPr="00EC411B">
              <w:rPr>
                <w:b/>
                <w:bCs/>
              </w:rPr>
              <w:t>DOB:</w:t>
            </w:r>
          </w:p>
          <w:p w14:paraId="7227F8B9" w14:textId="77777777" w:rsidR="00CA12A6" w:rsidRDefault="00CA12A6" w:rsidP="004D3011">
            <w:r>
              <w:t>08/11/2001</w:t>
            </w:r>
          </w:p>
          <w:p w14:paraId="027DC640" w14:textId="77777777" w:rsidR="00CA12A6" w:rsidRDefault="00CA12A6" w:rsidP="004D3011"/>
          <w:p w14:paraId="2E2B2E3D" w14:textId="77777777" w:rsidR="00CA12A6" w:rsidRPr="00EC411B" w:rsidRDefault="00CA12A6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  <w:r w:rsidRPr="00EC411B">
              <w:rPr>
                <w:b/>
                <w:bCs/>
              </w:rPr>
              <w:t>:</w:t>
            </w:r>
          </w:p>
          <w:p w14:paraId="49999B5A" w14:textId="77777777" w:rsidR="00CA12A6" w:rsidRDefault="00CA12A6" w:rsidP="004D3011">
            <w:r>
              <w:t>Tamil: Native</w:t>
            </w:r>
          </w:p>
          <w:p w14:paraId="243C5A3D" w14:textId="77777777" w:rsidR="00CA12A6" w:rsidRDefault="00CA12A6" w:rsidP="00CA12A6">
            <w:pPr>
              <w:tabs>
                <w:tab w:val="left" w:pos="990"/>
              </w:tabs>
            </w:pPr>
            <w:r>
              <w:t>English: Intermediate</w:t>
            </w:r>
          </w:p>
          <w:p w14:paraId="5C790E58" w14:textId="77777777" w:rsidR="00CA12A6" w:rsidRDefault="00CA12A6" w:rsidP="00CA12A6">
            <w:pPr>
              <w:tabs>
                <w:tab w:val="left" w:pos="990"/>
              </w:tabs>
            </w:pPr>
          </w:p>
          <w:p w14:paraId="1112B508" w14:textId="663EE9A6" w:rsidR="00CA12A6" w:rsidRPr="00DF00BA" w:rsidRDefault="00CA12A6" w:rsidP="00CA12A6">
            <w:pPr>
              <w:tabs>
                <w:tab w:val="left" w:pos="990"/>
              </w:tabs>
              <w:rPr>
                <w:b/>
                <w:bCs/>
              </w:rPr>
            </w:pPr>
            <w:r w:rsidRPr="00DF00BA">
              <w:rPr>
                <w:b/>
                <w:bCs/>
              </w:rPr>
              <w:t>A</w:t>
            </w:r>
            <w:r w:rsidR="00DF00BA" w:rsidRPr="00DF00BA">
              <w:rPr>
                <w:b/>
                <w:bCs/>
              </w:rPr>
              <w:t>DDRESS:</w:t>
            </w:r>
          </w:p>
          <w:p w14:paraId="6ED3DB03" w14:textId="77777777" w:rsidR="00DF00BA" w:rsidRDefault="00DF00BA" w:rsidP="00CA12A6">
            <w:pPr>
              <w:tabs>
                <w:tab w:val="left" w:pos="990"/>
              </w:tabs>
            </w:pPr>
            <w:r>
              <w:t xml:space="preserve">8/188, Naranapuram Puthur Road, Kanna Nagar, </w:t>
            </w:r>
          </w:p>
          <w:p w14:paraId="6D2470AF" w14:textId="2A03CCC8" w:rsidR="00DF00BA" w:rsidRDefault="00DF00BA" w:rsidP="00CA12A6">
            <w:pPr>
              <w:tabs>
                <w:tab w:val="left" w:pos="990"/>
              </w:tabs>
            </w:pPr>
            <w:r>
              <w:t xml:space="preserve">Sivakasi, </w:t>
            </w:r>
          </w:p>
          <w:p w14:paraId="58B46421" w14:textId="2DFA0F29" w:rsidR="00CA12A6" w:rsidRDefault="00DF00BA" w:rsidP="00CA12A6">
            <w:pPr>
              <w:tabs>
                <w:tab w:val="left" w:pos="990"/>
              </w:tabs>
            </w:pPr>
            <w:r>
              <w:t>Virudhunagar Dist.,</w:t>
            </w:r>
          </w:p>
          <w:p w14:paraId="072AE866" w14:textId="5CBF89A3" w:rsidR="00DF00BA" w:rsidRDefault="00DF00BA" w:rsidP="00CA12A6">
            <w:pPr>
              <w:tabs>
                <w:tab w:val="left" w:pos="990"/>
              </w:tabs>
            </w:pPr>
            <w:r>
              <w:t>626189.</w:t>
            </w:r>
          </w:p>
        </w:tc>
        <w:tc>
          <w:tcPr>
            <w:tcW w:w="720" w:type="dxa"/>
          </w:tcPr>
          <w:p w14:paraId="14223CE4" w14:textId="77777777" w:rsidR="00CA12A6" w:rsidRDefault="00CA12A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39BED9B" w14:textId="77777777" w:rsidR="00CA12A6" w:rsidRPr="003C28B3" w:rsidRDefault="00CA12A6" w:rsidP="00CA12A6">
            <w:pPr>
              <w:pStyle w:val="Title"/>
              <w:rPr>
                <w:sz w:val="56"/>
                <w:szCs w:val="56"/>
              </w:rPr>
            </w:pPr>
            <w:r w:rsidRPr="003C28B3">
              <w:rPr>
                <w:sz w:val="56"/>
                <w:szCs w:val="56"/>
              </w:rPr>
              <w:t>Kameshvar sukumar</w:t>
            </w:r>
          </w:p>
          <w:p w14:paraId="4FF73191" w14:textId="77777777" w:rsidR="00CA12A6" w:rsidRDefault="00CA12A6" w:rsidP="00CA12A6">
            <w:pPr>
              <w:pStyle w:val="Heading2"/>
            </w:pPr>
            <w:r>
              <w:t>Junior Technical Assistant</w:t>
            </w:r>
          </w:p>
          <w:sdt>
            <w:sdtPr>
              <w:id w:val="1133136115"/>
              <w:placeholder>
                <w:docPart w:val="DE1A0D82DB81470095B3E077A14731BE"/>
              </w:placeholder>
              <w:temporary/>
              <w:showingPlcHdr/>
            </w:sdtPr>
            <w:sdtEndPr/>
            <w:sdtContent>
              <w:p w14:paraId="593574D8" w14:textId="77777777" w:rsidR="00CA12A6" w:rsidRDefault="00CA12A6" w:rsidP="003C28B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9E21CA2" w14:textId="77777777" w:rsidR="00BE54C5" w:rsidRPr="003C28B3" w:rsidRDefault="00BE54C5" w:rsidP="00BE54C5">
            <w:pPr>
              <w:pStyle w:val="Heading4"/>
              <w:rPr>
                <w:sz w:val="20"/>
                <w:szCs w:val="20"/>
              </w:rPr>
            </w:pPr>
            <w:r w:rsidRPr="003C28B3">
              <w:rPr>
                <w:sz w:val="20"/>
                <w:szCs w:val="20"/>
              </w:rPr>
              <w:t>Sri Sathya Sai institute of educare - Chennai, Tamil Nadu</w:t>
            </w:r>
          </w:p>
          <w:p w14:paraId="38C226D3" w14:textId="798C9418" w:rsidR="00BE54C5" w:rsidRDefault="00BE54C5" w:rsidP="00BE54C5">
            <w:pPr>
              <w:pStyle w:val="Date"/>
            </w:pPr>
            <w:r>
              <w:t>SSLC</w:t>
            </w:r>
          </w:p>
          <w:p w14:paraId="42711F6F" w14:textId="77777777" w:rsidR="00BE54C5" w:rsidRPr="00B359E4" w:rsidRDefault="00BE54C5" w:rsidP="00BE54C5">
            <w:pPr>
              <w:pStyle w:val="Date"/>
            </w:pPr>
            <w:r>
              <w:t>Pass out 2017</w:t>
            </w:r>
          </w:p>
          <w:p w14:paraId="08CFC217" w14:textId="77777777" w:rsidR="00BE54C5" w:rsidRDefault="00BE54C5" w:rsidP="00BE54C5">
            <w:r>
              <w:t>CGPA 7.8</w:t>
            </w:r>
          </w:p>
          <w:p w14:paraId="25559AE3" w14:textId="77777777" w:rsidR="00BE54C5" w:rsidRDefault="00BE54C5" w:rsidP="00BE54C5"/>
          <w:p w14:paraId="72D07542" w14:textId="77777777" w:rsidR="00CA12A6" w:rsidRPr="003C28B3" w:rsidRDefault="00CA12A6" w:rsidP="003C28B3">
            <w:pPr>
              <w:pStyle w:val="Heading4"/>
              <w:rPr>
                <w:sz w:val="20"/>
                <w:szCs w:val="20"/>
              </w:rPr>
            </w:pPr>
            <w:r w:rsidRPr="003C28B3">
              <w:rPr>
                <w:sz w:val="20"/>
                <w:szCs w:val="20"/>
              </w:rPr>
              <w:t>Arasan Ganesan polytechnic college - Sivakasi, Tamil Nadu</w:t>
            </w:r>
          </w:p>
          <w:p w14:paraId="422F494E" w14:textId="77777777" w:rsidR="00CA12A6" w:rsidRPr="003C28B3" w:rsidRDefault="00CA12A6" w:rsidP="003C28B3">
            <w:pPr>
              <w:pStyle w:val="Default"/>
              <w:rPr>
                <w:sz w:val="20"/>
                <w:szCs w:val="20"/>
              </w:rPr>
            </w:pPr>
            <w:r w:rsidRPr="003C28B3">
              <w:rPr>
                <w:sz w:val="20"/>
                <w:szCs w:val="20"/>
              </w:rPr>
              <w:t>Diploma in Electrical and electronics engineering</w:t>
            </w:r>
          </w:p>
          <w:p w14:paraId="2B1C1792" w14:textId="77777777" w:rsidR="00CA12A6" w:rsidRPr="00B359E4" w:rsidRDefault="00CA12A6" w:rsidP="00B359E4">
            <w:pPr>
              <w:pStyle w:val="Date"/>
            </w:pPr>
            <w:r>
              <w:t>June 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April 2020</w:t>
            </w:r>
          </w:p>
          <w:p w14:paraId="6FC0F488" w14:textId="77777777" w:rsidR="00CA12A6" w:rsidRDefault="00CA12A6" w:rsidP="00036450">
            <w:r>
              <w:t>With 79%</w:t>
            </w:r>
          </w:p>
          <w:p w14:paraId="675D5012" w14:textId="7358C05F" w:rsidR="0083419A" w:rsidRDefault="0083419A" w:rsidP="00036450"/>
          <w:p w14:paraId="564C9FAD" w14:textId="041FE491" w:rsidR="0083419A" w:rsidRPr="003C28B3" w:rsidRDefault="0083419A" w:rsidP="0083419A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Sathyabama Institute of science and technology</w:t>
            </w:r>
            <w:r w:rsidRPr="003C28B3">
              <w:rPr>
                <w:sz w:val="20"/>
                <w:szCs w:val="20"/>
              </w:rPr>
              <w:t xml:space="preserve"> - Chennai, Tamil Nadu</w:t>
            </w:r>
          </w:p>
          <w:p w14:paraId="211A5BB9" w14:textId="6ECBB2CB" w:rsidR="00BE54C5" w:rsidRPr="00BE54C5" w:rsidRDefault="00BE54C5" w:rsidP="00BE54C5">
            <w:pPr>
              <w:pStyle w:val="Date"/>
              <w:rPr>
                <w:sz w:val="20"/>
                <w:szCs w:val="20"/>
              </w:rPr>
            </w:pPr>
            <w:r>
              <w:t xml:space="preserve">Bachelor of Engineering </w:t>
            </w:r>
            <w:r w:rsidRPr="003C28B3">
              <w:rPr>
                <w:sz w:val="20"/>
                <w:szCs w:val="20"/>
              </w:rPr>
              <w:t>Electrical and electronics engineering</w:t>
            </w:r>
          </w:p>
          <w:p w14:paraId="2FD3839A" w14:textId="7376FE98" w:rsidR="0083419A" w:rsidRDefault="0083419A" w:rsidP="00F17D01">
            <w:pPr>
              <w:pStyle w:val="Date"/>
            </w:pPr>
            <w:r>
              <w:t>Year of passing 2025</w:t>
            </w:r>
          </w:p>
          <w:p w14:paraId="675262E4" w14:textId="77777777" w:rsidR="0083419A" w:rsidRDefault="0083419A" w:rsidP="00036450"/>
          <w:sdt>
            <w:sdtPr>
              <w:id w:val="-276958125"/>
              <w:placeholder>
                <w:docPart w:val="D3BFA020B21842CFA9F40B8889C72B11"/>
              </w:placeholder>
              <w:temporary/>
              <w:showingPlcHdr/>
            </w:sdtPr>
            <w:sdtEndPr/>
            <w:sdtContent>
              <w:p w14:paraId="48A67524" w14:textId="77777777" w:rsidR="00CA12A6" w:rsidRDefault="00CA12A6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FE09B2C" w14:textId="77777777" w:rsidR="00662AA4" w:rsidRDefault="00CA12A6" w:rsidP="00B359E4">
            <w:pPr>
              <w:pStyle w:val="Heading4"/>
              <w:rPr>
                <w:sz w:val="20"/>
                <w:szCs w:val="20"/>
              </w:rPr>
            </w:pPr>
            <w:r w:rsidRPr="00EC411B">
              <w:rPr>
                <w:sz w:val="20"/>
                <w:szCs w:val="20"/>
              </w:rPr>
              <w:t xml:space="preserve">ITC Limited – Tiruchirappalli Tamil Nadu. </w:t>
            </w:r>
          </w:p>
          <w:p w14:paraId="34E8CDDB" w14:textId="36B66331" w:rsidR="00CA12A6" w:rsidRPr="00EC411B" w:rsidRDefault="00CA12A6" w:rsidP="00B359E4">
            <w:pPr>
              <w:pStyle w:val="Heading4"/>
              <w:rPr>
                <w:sz w:val="20"/>
                <w:szCs w:val="20"/>
              </w:rPr>
            </w:pPr>
            <w:r w:rsidRPr="00EC411B">
              <w:rPr>
                <w:sz w:val="20"/>
                <w:szCs w:val="20"/>
              </w:rPr>
              <w:t>Junior Technical Assistant</w:t>
            </w:r>
          </w:p>
          <w:p w14:paraId="622E13FD" w14:textId="3B0F9987" w:rsidR="00CA12A6" w:rsidRPr="00036450" w:rsidRDefault="00CA12A6" w:rsidP="00B359E4">
            <w:pPr>
              <w:pStyle w:val="Date"/>
            </w:pPr>
            <w:r>
              <w:t xml:space="preserve">July 2020 </w:t>
            </w:r>
            <w:r w:rsidRPr="00036450">
              <w:t>–</w:t>
            </w:r>
            <w:r>
              <w:t xml:space="preserve"> </w:t>
            </w:r>
            <w:r w:rsidR="0083419A">
              <w:t>June 2022</w:t>
            </w:r>
          </w:p>
          <w:p w14:paraId="1CC1AB0D" w14:textId="77777777" w:rsidR="00CA12A6" w:rsidRDefault="00CA12A6" w:rsidP="00EC411B">
            <w:pPr>
              <w:rPr>
                <w:szCs w:val="18"/>
              </w:rPr>
            </w:pPr>
          </w:p>
          <w:p w14:paraId="4CCBD8E7" w14:textId="77777777" w:rsidR="00CA12A6" w:rsidRPr="005B6D37" w:rsidRDefault="00CA12A6" w:rsidP="00042177">
            <w:pPr>
              <w:pStyle w:val="ListParagraph"/>
              <w:numPr>
                <w:ilvl w:val="0"/>
                <w:numId w:val="1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To manage the team of operators and casual labors who are responsible for the routine work of production with safety and security.</w:t>
            </w:r>
          </w:p>
          <w:p w14:paraId="434D0530" w14:textId="3711FAB1" w:rsidR="00CA12A6" w:rsidRPr="005B6D37" w:rsidRDefault="00CA12A6" w:rsidP="00042177">
            <w:pPr>
              <w:pStyle w:val="ListParagraph"/>
              <w:numPr>
                <w:ilvl w:val="0"/>
                <w:numId w:val="1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To manage the production line of packing machines which includes VFFS &amp; HFFS machines with less</w:t>
            </w:r>
            <w:r w:rsidR="00F17D01" w:rsidRPr="005B6D37">
              <w:rPr>
                <w:sz w:val="20"/>
                <w:szCs w:val="18"/>
              </w:rPr>
              <w:t xml:space="preserve"> </w:t>
            </w:r>
            <w:r w:rsidRPr="005B6D37">
              <w:rPr>
                <w:sz w:val="20"/>
                <w:szCs w:val="18"/>
              </w:rPr>
              <w:t>or neglected downtime or technical issues in running production line in both electrical and mechanical.</w:t>
            </w:r>
          </w:p>
          <w:p w14:paraId="7CCCD228" w14:textId="77777777" w:rsidR="00CA12A6" w:rsidRPr="005B6D37" w:rsidRDefault="00CA12A6" w:rsidP="00042177">
            <w:pPr>
              <w:pStyle w:val="ListParagraph"/>
              <w:numPr>
                <w:ilvl w:val="0"/>
                <w:numId w:val="1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To procure spares and tools in demand for production and safety purpose which are in use or newly introduced.</w:t>
            </w:r>
          </w:p>
          <w:p w14:paraId="58A752EC" w14:textId="17316234" w:rsidR="00CA12A6" w:rsidRPr="005B6D37" w:rsidRDefault="00CA12A6" w:rsidP="00042177">
            <w:pPr>
              <w:pStyle w:val="ListParagraph"/>
              <w:numPr>
                <w:ilvl w:val="0"/>
                <w:numId w:val="1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To manage and maintain documentation for the machines in periodical activities and regular maintenance of machines which includes regular servicing in correct time intervals. To conduct a training program for operators about the introduced technology in production line and its operations.</w:t>
            </w:r>
          </w:p>
          <w:p w14:paraId="26251475" w14:textId="77777777" w:rsidR="00CA12A6" w:rsidRPr="005B6D37" w:rsidRDefault="00CA12A6" w:rsidP="004D3011">
            <w:pPr>
              <w:rPr>
                <w:sz w:val="20"/>
              </w:rPr>
            </w:pPr>
          </w:p>
          <w:p w14:paraId="778E957B" w14:textId="77777777" w:rsidR="00CA12A6" w:rsidRPr="0009360C" w:rsidRDefault="00CA12A6" w:rsidP="0009360C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 xml:space="preserve">Awards / Achievements </w:t>
            </w:r>
          </w:p>
          <w:p w14:paraId="119D141D" w14:textId="2A29FC7F" w:rsidR="0083419A" w:rsidRPr="0009360C" w:rsidRDefault="00CA12A6" w:rsidP="0009360C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 w:rsidRPr="0009360C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NGO, Non-Profit / Student Organizations</w:t>
            </w:r>
          </w:p>
          <w:p w14:paraId="6D690EA4" w14:textId="77777777" w:rsidR="00CA12A6" w:rsidRPr="0009360C" w:rsidRDefault="00CA12A6" w:rsidP="0009360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US"/>
              </w:rPr>
            </w:pPr>
            <w:r w:rsidRPr="0009360C">
              <w:rPr>
                <w:rFonts w:asciiTheme="minorHAnsi" w:hAnsiTheme="minorHAnsi" w:cstheme="minorBidi"/>
                <w:color w:val="auto"/>
                <w:sz w:val="20"/>
                <w:szCs w:val="20"/>
                <w:lang w:val="en-US"/>
              </w:rPr>
              <w:t>President of JCI India</w:t>
            </w:r>
          </w:p>
          <w:p w14:paraId="72639D90" w14:textId="77777777" w:rsidR="00CA12A6" w:rsidRDefault="00CA12A6" w:rsidP="0009360C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January 2018 to January 2019</w:t>
            </w:r>
          </w:p>
          <w:p w14:paraId="72A0A468" w14:textId="77777777" w:rsidR="00CA12A6" w:rsidRPr="005B6D37" w:rsidRDefault="00CA12A6" w:rsidP="00E4543B">
            <w:pPr>
              <w:pStyle w:val="ListParagraph"/>
              <w:numPr>
                <w:ilvl w:val="0"/>
                <w:numId w:val="2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 xml:space="preserve">As I am the president, I have conducted board meetings for the development of club and students. </w:t>
            </w:r>
          </w:p>
          <w:p w14:paraId="17D016CE" w14:textId="77777777" w:rsidR="00CA12A6" w:rsidRPr="005B6D37" w:rsidRDefault="00CA12A6" w:rsidP="00E4543B">
            <w:pPr>
              <w:pStyle w:val="ListParagraph"/>
              <w:numPr>
                <w:ilvl w:val="0"/>
                <w:numId w:val="2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 xml:space="preserve">Have conducted training program regarding professional career, social contact, public responsibility and soon on. </w:t>
            </w:r>
          </w:p>
          <w:p w14:paraId="25079B67" w14:textId="77777777" w:rsidR="00CA12A6" w:rsidRDefault="00CA12A6" w:rsidP="00E4543B">
            <w:pPr>
              <w:pStyle w:val="ListParagraph"/>
              <w:numPr>
                <w:ilvl w:val="0"/>
                <w:numId w:val="2"/>
              </w:numPr>
              <w:ind w:left="238" w:hanging="238"/>
              <w:jc w:val="both"/>
              <w:rPr>
                <w:szCs w:val="18"/>
              </w:rPr>
            </w:pPr>
            <w:r w:rsidRPr="005B6D37">
              <w:rPr>
                <w:sz w:val="20"/>
                <w:szCs w:val="18"/>
              </w:rPr>
              <w:t>And also done many development projects in classroom and in campus of college</w:t>
            </w:r>
            <w:r w:rsidRPr="0009360C">
              <w:rPr>
                <w:szCs w:val="18"/>
              </w:rPr>
              <w:t>.</w:t>
            </w:r>
          </w:p>
          <w:p w14:paraId="2FE18B98" w14:textId="4DA33357" w:rsidR="00CA12A6" w:rsidRDefault="00CA12A6" w:rsidP="0009360C">
            <w:pPr>
              <w:pStyle w:val="Default"/>
            </w:pPr>
          </w:p>
          <w:p w14:paraId="58C194E0" w14:textId="15794C5D" w:rsidR="0083419A" w:rsidRDefault="0083419A" w:rsidP="0009360C">
            <w:pPr>
              <w:pStyle w:val="Default"/>
            </w:pPr>
          </w:p>
          <w:p w14:paraId="75FF969C" w14:textId="77777777" w:rsidR="00B46639" w:rsidRDefault="00B46639" w:rsidP="0009360C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</w:p>
          <w:p w14:paraId="7AB52380" w14:textId="77777777" w:rsidR="00CA12A6" w:rsidRPr="0009360C" w:rsidRDefault="00CA12A6" w:rsidP="0009360C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 w:rsidRPr="0009360C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Active NSS member</w:t>
            </w:r>
          </w:p>
          <w:p w14:paraId="121FEB2D" w14:textId="6CE04408" w:rsidR="00CA12A6" w:rsidRDefault="00410A2B" w:rsidP="0009360C">
            <w:pPr>
              <w:pStyle w:val="Default"/>
              <w:rPr>
                <w:color w:val="656565"/>
                <w:sz w:val="18"/>
                <w:szCs w:val="18"/>
              </w:rPr>
            </w:pPr>
            <w:r w:rsidRPr="00410A2B">
              <w:rPr>
                <w:noProof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116F98" wp14:editId="7BAB6195">
                      <wp:simplePos x="0" y="0"/>
                      <wp:positionH relativeFrom="column">
                        <wp:posOffset>-2943225</wp:posOffset>
                      </wp:positionH>
                      <wp:positionV relativeFrom="paragraph">
                        <wp:posOffset>97790</wp:posOffset>
                      </wp:positionV>
                      <wp:extent cx="2374265" cy="1403985"/>
                      <wp:effectExtent l="0" t="0" r="19050" b="114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43D03" w14:textId="70A5C0CC" w:rsidR="00410A2B" w:rsidRPr="00CB0055" w:rsidRDefault="00410A2B" w:rsidP="00410A2B">
                                  <w:pPr>
                                    <w:pStyle w:val="Heading3"/>
                                  </w:pPr>
                                  <w:r>
                                    <w:t>Skills:</w:t>
                                  </w:r>
                                </w:p>
                                <w:p w14:paraId="1F756273" w14:textId="3C98C829" w:rsidR="00410A2B" w:rsidRPr="00410A2B" w:rsidRDefault="00410A2B" w:rsidP="00410A2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410A2B">
                                    <w:rPr>
                                      <w:sz w:val="24"/>
                                    </w:rPr>
                                    <w:t xml:space="preserve">Technical </w:t>
                                  </w:r>
                                </w:p>
                                <w:p w14:paraId="754E9EC1" w14:textId="6EDD3C9F" w:rsidR="00410A2B" w:rsidRDefault="00410A2B" w:rsidP="00410A2B"/>
                                <w:p w14:paraId="642D4F2B" w14:textId="5D5B3E43" w:rsidR="00410A2B" w:rsidRDefault="00410A2B" w:rsidP="00410A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Soldering (Terminal &amp; SMD)</w:t>
                                  </w:r>
                                </w:p>
                                <w:p w14:paraId="10707DBD" w14:textId="448B74BE" w:rsidR="00410A2B" w:rsidRDefault="00410A2B" w:rsidP="00410A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Welding (ARC,TIG,MIG)</w:t>
                                  </w:r>
                                </w:p>
                                <w:p w14:paraId="350A69D3" w14:textId="66C35934" w:rsidR="00410A2B" w:rsidRDefault="00410A2B" w:rsidP="00410A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Troubleshooting in PCB and Motors</w:t>
                                  </w:r>
                                </w:p>
                                <w:p w14:paraId="6F4209B0" w14:textId="746771CD" w:rsidR="00410A2B" w:rsidRDefault="00410A2B" w:rsidP="00410A2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Foundry, Lathe.</w:t>
                                  </w:r>
                                </w:p>
                                <w:p w14:paraId="664CDB66" w14:textId="2CB6CD7E" w:rsidR="00805746" w:rsidRDefault="00F17D01" w:rsidP="0080574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Electrical machine commissionin</w:t>
                                  </w:r>
                                  <w:r w:rsidR="00805746">
                                    <w:t>g</w:t>
                                  </w:r>
                                </w:p>
                                <w:p w14:paraId="323641DB" w14:textId="77777777" w:rsidR="00B46639" w:rsidRDefault="00B46639" w:rsidP="00B46639"/>
                                <w:p w14:paraId="718D246C" w14:textId="77777777" w:rsidR="00B46639" w:rsidRDefault="00B46639" w:rsidP="00B46639"/>
                                <w:p w14:paraId="4EBB4070" w14:textId="77777777" w:rsidR="00B46639" w:rsidRDefault="00B46639" w:rsidP="00B46639"/>
                                <w:p w14:paraId="3F85AFCC" w14:textId="3A859873" w:rsidR="00410A2B" w:rsidRPr="00B46639" w:rsidRDefault="00B46639" w:rsidP="00410A2B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Soft</w:t>
                                  </w:r>
                                </w:p>
                                <w:p w14:paraId="4756D59C" w14:textId="767F3A6E" w:rsidR="00410A2B" w:rsidRDefault="00B46639" w:rsidP="00B4663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Team Managing</w:t>
                                  </w:r>
                                </w:p>
                                <w:p w14:paraId="09F1754A" w14:textId="1A649251" w:rsidR="00B46639" w:rsidRDefault="00B46639" w:rsidP="00B4663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Decision making</w:t>
                                  </w:r>
                                </w:p>
                                <w:p w14:paraId="78493818" w14:textId="72BBD8E7" w:rsidR="00B46639" w:rsidRDefault="00B46639" w:rsidP="00B4663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Event Organizing</w:t>
                                  </w:r>
                                </w:p>
                                <w:p w14:paraId="1F4DF24A" w14:textId="7477689C" w:rsidR="00B46639" w:rsidRDefault="00B46639" w:rsidP="00B4663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Communication</w:t>
                                  </w:r>
                                </w:p>
                                <w:p w14:paraId="47CB1A50" w14:textId="533C1427" w:rsidR="00F17D01" w:rsidRDefault="00F17D01" w:rsidP="00B4663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Documentation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5116F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31.75pt;margin-top:7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">
                      <v:textbox style="mso-fit-shape-to-text:t">
                        <w:txbxContent>
                          <w:p w14:paraId="2C143D03" w14:textId="70A5C0CC" w:rsidR="00410A2B" w:rsidRPr="00CB0055" w:rsidRDefault="00410A2B" w:rsidP="00410A2B">
                            <w:pPr>
                              <w:pStyle w:val="Heading3"/>
                            </w:pPr>
                            <w:r>
                              <w:t>Skills:</w:t>
                            </w:r>
                          </w:p>
                          <w:p w14:paraId="1F756273" w14:textId="3C98C829" w:rsidR="00410A2B" w:rsidRPr="00410A2B" w:rsidRDefault="00410A2B" w:rsidP="00410A2B">
                            <w:pPr>
                              <w:rPr>
                                <w:sz w:val="24"/>
                              </w:rPr>
                            </w:pPr>
                            <w:r w:rsidRPr="00410A2B">
                              <w:rPr>
                                <w:sz w:val="24"/>
                              </w:rPr>
                              <w:t xml:space="preserve">Technical </w:t>
                            </w:r>
                          </w:p>
                          <w:p w14:paraId="754E9EC1" w14:textId="6EDD3C9F" w:rsidR="00410A2B" w:rsidRDefault="00410A2B" w:rsidP="00410A2B"/>
                          <w:p w14:paraId="642D4F2B" w14:textId="5D5B3E43" w:rsidR="00410A2B" w:rsidRDefault="00410A2B" w:rsidP="00410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Soldering (Terminal &amp; SMD)</w:t>
                            </w:r>
                          </w:p>
                          <w:p w14:paraId="10707DBD" w14:textId="448B74BE" w:rsidR="00410A2B" w:rsidRDefault="00410A2B" w:rsidP="00410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Welding (ARC,TIG,MIG)</w:t>
                            </w:r>
                          </w:p>
                          <w:p w14:paraId="350A69D3" w14:textId="66C35934" w:rsidR="00410A2B" w:rsidRDefault="00410A2B" w:rsidP="00410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Troubleshooting in PCB and Motors</w:t>
                            </w:r>
                          </w:p>
                          <w:p w14:paraId="6F4209B0" w14:textId="746771CD" w:rsidR="00410A2B" w:rsidRDefault="00410A2B" w:rsidP="00410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Foundry, Lathe.</w:t>
                            </w:r>
                          </w:p>
                          <w:p w14:paraId="664CDB66" w14:textId="2CB6CD7E" w:rsidR="00805746" w:rsidRDefault="00F17D01" w:rsidP="008057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Electrical machine commissionin</w:t>
                            </w:r>
                            <w:r w:rsidR="00805746">
                              <w:t>g</w:t>
                            </w:r>
                          </w:p>
                          <w:p w14:paraId="323641DB" w14:textId="77777777" w:rsidR="00B46639" w:rsidRDefault="00B46639" w:rsidP="00B46639"/>
                          <w:p w14:paraId="718D246C" w14:textId="77777777" w:rsidR="00B46639" w:rsidRDefault="00B46639" w:rsidP="00B46639"/>
                          <w:p w14:paraId="4EBB4070" w14:textId="77777777" w:rsidR="00B46639" w:rsidRDefault="00B46639" w:rsidP="00B46639"/>
                          <w:p w14:paraId="3F85AFCC" w14:textId="3A859873" w:rsidR="00410A2B" w:rsidRPr="00B46639" w:rsidRDefault="00B46639" w:rsidP="00410A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</w:t>
                            </w:r>
                          </w:p>
                          <w:p w14:paraId="4756D59C" w14:textId="767F3A6E" w:rsidR="00410A2B" w:rsidRDefault="00B46639" w:rsidP="00B466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Team Managing</w:t>
                            </w:r>
                          </w:p>
                          <w:p w14:paraId="09F1754A" w14:textId="1A649251" w:rsidR="00B46639" w:rsidRDefault="00B46639" w:rsidP="00B466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Decision making</w:t>
                            </w:r>
                          </w:p>
                          <w:p w14:paraId="78493818" w14:textId="72BBD8E7" w:rsidR="00B46639" w:rsidRDefault="00B46639" w:rsidP="00B466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Event Organizing</w:t>
                            </w:r>
                          </w:p>
                          <w:p w14:paraId="1F4DF24A" w14:textId="7477689C" w:rsidR="00B46639" w:rsidRDefault="00B46639" w:rsidP="00B466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Communication</w:t>
                            </w:r>
                          </w:p>
                          <w:p w14:paraId="47CB1A50" w14:textId="533C1427" w:rsidR="00F17D01" w:rsidRDefault="00F17D01" w:rsidP="00B466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Documentation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12A6">
              <w:rPr>
                <w:color w:val="656565"/>
                <w:sz w:val="18"/>
                <w:szCs w:val="18"/>
              </w:rPr>
              <w:t>July 2017 to April 2020</w:t>
            </w:r>
          </w:p>
          <w:p w14:paraId="6D8DD29F" w14:textId="77777777" w:rsidR="00CA12A6" w:rsidRPr="005B6D37" w:rsidRDefault="00CA12A6" w:rsidP="00781A0A">
            <w:pPr>
              <w:pStyle w:val="ListParagraph"/>
              <w:numPr>
                <w:ilvl w:val="0"/>
                <w:numId w:val="3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 xml:space="preserve">Have attended the awareness program about being an Indian. </w:t>
            </w:r>
          </w:p>
          <w:p w14:paraId="74D5FD38" w14:textId="2FCBF1F1" w:rsidR="00CA12A6" w:rsidRPr="005B6D37" w:rsidRDefault="00CA12A6" w:rsidP="00781A0A">
            <w:pPr>
              <w:pStyle w:val="ListParagraph"/>
              <w:numPr>
                <w:ilvl w:val="0"/>
                <w:numId w:val="3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 xml:space="preserve">Done many social service projects like village cleaning and government hospital cleaning and so on. </w:t>
            </w:r>
          </w:p>
          <w:p w14:paraId="50603711" w14:textId="77777777" w:rsidR="00CA12A6" w:rsidRPr="005B6D37" w:rsidRDefault="00CA12A6" w:rsidP="00781A0A">
            <w:pPr>
              <w:pStyle w:val="ListParagraph"/>
              <w:numPr>
                <w:ilvl w:val="0"/>
                <w:numId w:val="3"/>
              </w:numPr>
              <w:ind w:left="238" w:hanging="238"/>
              <w:jc w:val="both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I have also participated in stay camp which involves creating awareness to villager about cleanliness and hygiene of village where I stayed with the common people.</w:t>
            </w:r>
          </w:p>
          <w:p w14:paraId="162D6C68" w14:textId="77777777" w:rsidR="00CA12A6" w:rsidRPr="005B6D37" w:rsidRDefault="00CA12A6" w:rsidP="00CA12A6">
            <w:pPr>
              <w:pStyle w:val="Default"/>
              <w:rPr>
                <w:sz w:val="26"/>
              </w:rPr>
            </w:pPr>
          </w:p>
          <w:p w14:paraId="4EFEB987" w14:textId="77777777" w:rsidR="0083419A" w:rsidRDefault="0083419A" w:rsidP="00CA12A6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</w:p>
          <w:p w14:paraId="67A49477" w14:textId="270A3E24" w:rsidR="00CA12A6" w:rsidRPr="00CA12A6" w:rsidRDefault="00CA12A6" w:rsidP="00CA12A6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 w:rsidRPr="00CA12A6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 xml:space="preserve">Bal Vikas </w:t>
            </w:r>
          </w:p>
          <w:p w14:paraId="2FE08C66" w14:textId="089752B4" w:rsidR="00CA12A6" w:rsidRDefault="00CA12A6" w:rsidP="00CA12A6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January 2008 to</w:t>
            </w:r>
            <w:r w:rsidR="00662AA4">
              <w:rPr>
                <w:color w:val="656565"/>
                <w:sz w:val="18"/>
                <w:szCs w:val="18"/>
              </w:rPr>
              <w:t xml:space="preserve"> January 2017</w:t>
            </w:r>
          </w:p>
          <w:p w14:paraId="5476DF7F" w14:textId="77777777" w:rsidR="00CA12A6" w:rsidRPr="005B6D37" w:rsidRDefault="00CA12A6" w:rsidP="00CA12A6">
            <w:pPr>
              <w:pStyle w:val="ListParagraph"/>
              <w:numPr>
                <w:ilvl w:val="0"/>
                <w:numId w:val="3"/>
              </w:numPr>
              <w:ind w:left="238" w:hanging="238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Learnt helping towards needful people.</w:t>
            </w:r>
          </w:p>
          <w:p w14:paraId="6F68FF0C" w14:textId="77777777" w:rsidR="00CA12A6" w:rsidRPr="005B6D37" w:rsidRDefault="00CA12A6" w:rsidP="00CA12A6">
            <w:pPr>
              <w:pStyle w:val="ListParagraph"/>
              <w:numPr>
                <w:ilvl w:val="0"/>
                <w:numId w:val="3"/>
              </w:numPr>
              <w:ind w:left="238" w:hanging="238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 xml:space="preserve">Groomed myself to have good characters. </w:t>
            </w:r>
          </w:p>
          <w:p w14:paraId="2A0D6F7D" w14:textId="77777777" w:rsidR="00CA12A6" w:rsidRPr="005B6D37" w:rsidRDefault="00CA12A6" w:rsidP="00CA12A6">
            <w:pPr>
              <w:pStyle w:val="ListParagraph"/>
              <w:numPr>
                <w:ilvl w:val="0"/>
                <w:numId w:val="3"/>
              </w:numPr>
              <w:ind w:left="238" w:hanging="238"/>
              <w:rPr>
                <w:sz w:val="20"/>
                <w:szCs w:val="18"/>
              </w:rPr>
            </w:pPr>
            <w:r w:rsidRPr="005B6D37">
              <w:rPr>
                <w:sz w:val="20"/>
                <w:szCs w:val="18"/>
              </w:rPr>
              <w:t>Learnt Vedas and mantras.</w:t>
            </w:r>
          </w:p>
          <w:p w14:paraId="607AD943" w14:textId="77777777" w:rsidR="00CA12A6" w:rsidRDefault="00CA12A6" w:rsidP="00CA12A6">
            <w:pPr>
              <w:pStyle w:val="ListParagraph"/>
              <w:numPr>
                <w:ilvl w:val="0"/>
                <w:numId w:val="3"/>
              </w:numPr>
              <w:ind w:left="238" w:hanging="238"/>
              <w:rPr>
                <w:szCs w:val="18"/>
              </w:rPr>
            </w:pPr>
            <w:r w:rsidRPr="005B6D37">
              <w:rPr>
                <w:sz w:val="20"/>
                <w:szCs w:val="18"/>
              </w:rPr>
              <w:t xml:space="preserve">Doing thappas and chanting. </w:t>
            </w:r>
          </w:p>
          <w:p w14:paraId="63EDCAC9" w14:textId="1D2050B4" w:rsidR="00CA12A6" w:rsidRDefault="00CA12A6" w:rsidP="00CA12A6">
            <w:pPr>
              <w:pStyle w:val="Default"/>
              <w:rPr>
                <w:b/>
                <w:bCs/>
                <w:sz w:val="21"/>
                <w:szCs w:val="21"/>
              </w:rPr>
            </w:pPr>
          </w:p>
          <w:p w14:paraId="7BC4C900" w14:textId="77777777" w:rsidR="0083419A" w:rsidRDefault="0083419A" w:rsidP="00CA12A6">
            <w:pPr>
              <w:pStyle w:val="Default"/>
              <w:rPr>
                <w:b/>
                <w:bCs/>
                <w:sz w:val="21"/>
                <w:szCs w:val="21"/>
              </w:rPr>
            </w:pPr>
          </w:p>
          <w:p w14:paraId="10F95DD3" w14:textId="77777777" w:rsidR="00CA12A6" w:rsidRDefault="00CA12A6" w:rsidP="00CA12A6">
            <w:pPr>
              <w:pStyle w:val="Default"/>
              <w:rPr>
                <w:sz w:val="21"/>
                <w:szCs w:val="21"/>
              </w:rPr>
            </w:pPr>
            <w:r w:rsidRPr="00CA12A6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Merit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14:paraId="49912E9C" w14:textId="56CC13BE" w:rsidR="00CA12A6" w:rsidRDefault="00CA12A6" w:rsidP="00CA12A6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September 2018</w:t>
            </w:r>
          </w:p>
          <w:p w14:paraId="61B5F109" w14:textId="77777777" w:rsidR="00CA12A6" w:rsidRPr="005B6D37" w:rsidRDefault="00CA12A6" w:rsidP="00CA12A6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</w:pP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Paper presentation competition in which I participated and won second place and flagged my college's fame.</w:t>
            </w:r>
          </w:p>
          <w:p w14:paraId="0F73E166" w14:textId="77777777" w:rsidR="00B46639" w:rsidRPr="005B6D37" w:rsidRDefault="00B46639" w:rsidP="00CA12A6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</w:pPr>
          </w:p>
          <w:p w14:paraId="27E3BE11" w14:textId="77777777" w:rsidR="00B46639" w:rsidRDefault="00B46639" w:rsidP="00B46639">
            <w:pPr>
              <w:pStyle w:val="Default"/>
              <w:rPr>
                <w:sz w:val="21"/>
                <w:szCs w:val="21"/>
              </w:rPr>
            </w:pPr>
            <w:r w:rsidRPr="00CA12A6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Merit</w:t>
            </w:r>
          </w:p>
          <w:p w14:paraId="66FF4F3E" w14:textId="137093E4" w:rsidR="00B46639" w:rsidRDefault="00666948" w:rsidP="00B46639">
            <w:pPr>
              <w:pStyle w:val="Default"/>
              <w:rPr>
                <w:color w:val="656565"/>
                <w:sz w:val="18"/>
                <w:szCs w:val="18"/>
              </w:rPr>
            </w:pPr>
            <w:r w:rsidRPr="00410A2B">
              <w:rPr>
                <w:noProof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658377" wp14:editId="00088FF7">
                      <wp:simplePos x="0" y="0"/>
                      <wp:positionH relativeFrom="column">
                        <wp:posOffset>-2943225</wp:posOffset>
                      </wp:positionH>
                      <wp:positionV relativeFrom="paragraph">
                        <wp:posOffset>86360</wp:posOffset>
                      </wp:positionV>
                      <wp:extent cx="2374265" cy="1403985"/>
                      <wp:effectExtent l="0" t="0" r="1905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B715E" w14:textId="2323DD7B" w:rsidR="00666948" w:rsidRPr="00CB0055" w:rsidRDefault="00F32DA9" w:rsidP="00666948">
                                  <w:pPr>
                                    <w:pStyle w:val="Heading3"/>
                                  </w:pPr>
                                  <w:r>
                                    <w:t>Intership&amp; Inplant training</w:t>
                                  </w:r>
                                  <w:r w:rsidR="00666948">
                                    <w:t>:</w:t>
                                  </w:r>
                                </w:p>
                                <w:p w14:paraId="66811D88" w14:textId="4FEABBEE" w:rsidR="00666948" w:rsidRDefault="00666948" w:rsidP="00666948"/>
                                <w:p w14:paraId="4362626E" w14:textId="7342506B" w:rsidR="003553F9" w:rsidRPr="003553F9" w:rsidRDefault="003553F9" w:rsidP="003553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THE ANANTH ELECTRICALS</w:t>
                                  </w:r>
                                </w:p>
                                <w:p w14:paraId="521401B2" w14:textId="7B5765FB" w:rsidR="003553F9" w:rsidRDefault="003553F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Learned wiring for domestic &amp; industrial machines.</w:t>
                                  </w:r>
                                </w:p>
                                <w:p w14:paraId="35C39C21" w14:textId="7A217CE0" w:rsidR="00F32DA9" w:rsidRDefault="00F32DA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Nov -2017</w:t>
                                  </w:r>
                                </w:p>
                                <w:p w14:paraId="62F04325" w14:textId="29A75763" w:rsidR="003553F9" w:rsidRPr="003553F9" w:rsidRDefault="003553F9" w:rsidP="003553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MARUTI SUZUKI ARENA</w:t>
                                  </w:r>
                                </w:p>
                                <w:p w14:paraId="13D04ACF" w14:textId="531003EC" w:rsidR="003553F9" w:rsidRDefault="003553F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Learned about the hybrids &amp; vehicle market</w:t>
                                  </w:r>
                                  <w:r w:rsidR="00F32DA9"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  <w:p w14:paraId="71C0A90A" w14:textId="5CA944C3" w:rsidR="00F32DA9" w:rsidRDefault="00F32DA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Dec-2018</w:t>
                                  </w:r>
                                </w:p>
                                <w:p w14:paraId="3C648E50" w14:textId="617BBE0A" w:rsidR="003553F9" w:rsidRPr="003553F9" w:rsidRDefault="003553F9" w:rsidP="003553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TOYOTO </w:t>
                                  </w:r>
                                </w:p>
                                <w:p w14:paraId="63367546" w14:textId="2440552A" w:rsidR="003553F9" w:rsidRDefault="003553F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Learned</w:t>
                                  </w:r>
                                  <w:r w:rsidR="00F32DA9">
                                    <w:rPr>
                                      <w:sz w:val="22"/>
                                    </w:rPr>
                                    <w:t xml:space="preserve"> maintenance and service of the vehicle.</w:t>
                                  </w:r>
                                </w:p>
                                <w:p w14:paraId="64BFD104" w14:textId="33E3CCEC" w:rsidR="00F32DA9" w:rsidRDefault="00F32DA9" w:rsidP="003553F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June -2019</w:t>
                                  </w:r>
                                </w:p>
                                <w:p w14:paraId="28736282" w14:textId="77EB5425" w:rsidR="00F32DA9" w:rsidRPr="00F32DA9" w:rsidRDefault="00F32DA9" w:rsidP="00F32DA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VISHWA ELECTRIC VEHICLES</w:t>
                                  </w:r>
                                </w:p>
                                <w:p w14:paraId="1A08048F" w14:textId="2013E1A1" w:rsidR="00F32DA9" w:rsidRDefault="00F32DA9" w:rsidP="00F32DA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Learned maintenance and sales of the electric vehicle.</w:t>
                                  </w:r>
                                </w:p>
                                <w:p w14:paraId="4539542C" w14:textId="3390266C" w:rsidR="00F32DA9" w:rsidRPr="00F32DA9" w:rsidRDefault="00F32DA9" w:rsidP="00F32DA9">
                                  <w:pPr>
                                    <w:pStyle w:val="List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Dec2023-Jan2024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658377" id="_x0000_s1027" type="#_x0000_t202" style="position:absolute;margin-left:-231.75pt;margin-top:6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">
                      <v:textbox style="mso-fit-shape-to-text:t">
                        <w:txbxContent>
                          <w:p w14:paraId="39FB715E" w14:textId="2323DD7B" w:rsidR="00666948" w:rsidRPr="00CB0055" w:rsidRDefault="00F32DA9" w:rsidP="00666948">
                            <w:pPr>
                              <w:pStyle w:val="Heading3"/>
                            </w:pPr>
                            <w:r>
                              <w:t>Intership&amp; Inplant training</w:t>
                            </w:r>
                            <w:r w:rsidR="00666948">
                              <w:t>:</w:t>
                            </w:r>
                          </w:p>
                          <w:p w14:paraId="66811D88" w14:textId="4FEABBEE" w:rsidR="00666948" w:rsidRDefault="00666948" w:rsidP="00666948"/>
                          <w:p w14:paraId="4362626E" w14:textId="7342506B" w:rsidR="003553F9" w:rsidRPr="003553F9" w:rsidRDefault="003553F9" w:rsidP="003553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sz w:val="24"/>
                              </w:rPr>
                              <w:t>THE ANANTH ELECTRICALS</w:t>
                            </w:r>
                          </w:p>
                          <w:p w14:paraId="521401B2" w14:textId="7B5765FB" w:rsidR="003553F9" w:rsidRDefault="003553F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Learned wiring for domestic &amp; industrial machines.</w:t>
                            </w:r>
                          </w:p>
                          <w:p w14:paraId="35C39C21" w14:textId="7A217CE0" w:rsidR="00F32DA9" w:rsidRDefault="00F32DA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Nov -2017</w:t>
                            </w:r>
                          </w:p>
                          <w:p w14:paraId="62F04325" w14:textId="29A75763" w:rsidR="003553F9" w:rsidRPr="003553F9" w:rsidRDefault="003553F9" w:rsidP="003553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MARUTI SUZUKI ARENA</w:t>
                            </w:r>
                          </w:p>
                          <w:p w14:paraId="13D04ACF" w14:textId="531003EC" w:rsidR="003553F9" w:rsidRDefault="003553F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Learned about the hybrids &amp; vehicle market</w:t>
                            </w:r>
                            <w:r w:rsidR="00F32DA9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71C0A90A" w14:textId="5CA944C3" w:rsidR="00F32DA9" w:rsidRDefault="00F32DA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Dec-2018</w:t>
                            </w:r>
                          </w:p>
                          <w:p w14:paraId="3C648E50" w14:textId="617BBE0A" w:rsidR="003553F9" w:rsidRPr="003553F9" w:rsidRDefault="003553F9" w:rsidP="003553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TOYOTO </w:t>
                            </w:r>
                          </w:p>
                          <w:p w14:paraId="63367546" w14:textId="2440552A" w:rsidR="003553F9" w:rsidRDefault="003553F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Learned</w:t>
                            </w:r>
                            <w:r w:rsidR="00F32DA9">
                              <w:rPr>
                                <w:sz w:val="22"/>
                              </w:rPr>
                              <w:t xml:space="preserve"> maintenance and service of the vehicle.</w:t>
                            </w:r>
                          </w:p>
                          <w:p w14:paraId="64BFD104" w14:textId="33E3CCEC" w:rsidR="00F32DA9" w:rsidRDefault="00F32DA9" w:rsidP="003553F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June -2019</w:t>
                            </w:r>
                          </w:p>
                          <w:p w14:paraId="28736282" w14:textId="77EB5425" w:rsidR="00F32DA9" w:rsidRPr="00F32DA9" w:rsidRDefault="00F32DA9" w:rsidP="00F32DA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VISHWA ELECTRIC VEHICLES</w:t>
                            </w:r>
                          </w:p>
                          <w:p w14:paraId="1A08048F" w14:textId="2013E1A1" w:rsidR="00F32DA9" w:rsidRDefault="00F32DA9" w:rsidP="00F32DA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Learned maintenance and sales of the electric vehicle.</w:t>
                            </w:r>
                          </w:p>
                          <w:p w14:paraId="4539542C" w14:textId="3390266C" w:rsidR="00F32DA9" w:rsidRPr="00F32DA9" w:rsidRDefault="00F32DA9" w:rsidP="00F32DA9">
                            <w:pPr>
                              <w:pStyle w:val="List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Dec2023-Jan2024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639">
              <w:rPr>
                <w:color w:val="656565"/>
                <w:sz w:val="18"/>
                <w:szCs w:val="18"/>
              </w:rPr>
              <w:t>February 2019</w:t>
            </w:r>
          </w:p>
          <w:p w14:paraId="6B8FD8C9" w14:textId="77777777" w:rsidR="00B46639" w:rsidRPr="005B6D37" w:rsidRDefault="00B46639" w:rsidP="00B46639">
            <w:pPr>
              <w:pStyle w:val="Default"/>
              <w:rPr>
                <w:sz w:val="20"/>
                <w:szCs w:val="18"/>
              </w:rPr>
            </w:pP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Wrote an English essay and won second place</w:t>
            </w:r>
            <w:r w:rsidRPr="005B6D37">
              <w:rPr>
                <w:sz w:val="20"/>
                <w:szCs w:val="18"/>
              </w:rPr>
              <w:t>.</w:t>
            </w:r>
          </w:p>
          <w:p w14:paraId="1BECC25C" w14:textId="77777777" w:rsidR="00CA12A6" w:rsidRDefault="00CA12A6" w:rsidP="00CA12A6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</w:p>
          <w:p w14:paraId="64E8FFF6" w14:textId="77777777" w:rsidR="00CA12A6" w:rsidRDefault="00CA12A6" w:rsidP="00CA12A6">
            <w:pPr>
              <w:pStyle w:val="Default"/>
              <w:rPr>
                <w:sz w:val="21"/>
                <w:szCs w:val="21"/>
              </w:rPr>
            </w:pPr>
            <w:r w:rsidRPr="00CA12A6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Merit</w:t>
            </w:r>
          </w:p>
          <w:p w14:paraId="59B07794" w14:textId="0FD6F663" w:rsidR="00CA12A6" w:rsidRDefault="00C42F11" w:rsidP="00CA12A6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December 2023</w:t>
            </w:r>
          </w:p>
          <w:p w14:paraId="61E8423A" w14:textId="0B4E7E8E" w:rsidR="00CA12A6" w:rsidRDefault="00484240" w:rsidP="00CA12A6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Conversation of ICE </w:t>
            </w:r>
            <w:r w:rsidR="00C32E59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vehicle to Electric vehicle.</w:t>
            </w:r>
          </w:p>
          <w:p w14:paraId="7F663E74" w14:textId="77777777" w:rsidR="00B46639" w:rsidRDefault="00B46639" w:rsidP="00CA12A6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18"/>
                <w:lang w:val="en-US"/>
              </w:rPr>
            </w:pPr>
          </w:p>
          <w:p w14:paraId="3E153A32" w14:textId="77777777" w:rsidR="00B46639" w:rsidRPr="00CA12A6" w:rsidRDefault="00B46639" w:rsidP="00B46639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 w:rsidRPr="00CA12A6"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Best project</w:t>
            </w:r>
          </w:p>
          <w:p w14:paraId="4F6674B8" w14:textId="77777777" w:rsidR="00B46639" w:rsidRDefault="00B46639" w:rsidP="00B46639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March 2020</w:t>
            </w:r>
          </w:p>
          <w:p w14:paraId="1076F156" w14:textId="2898878B" w:rsidR="00B46639" w:rsidRPr="00B46639" w:rsidRDefault="00B46639" w:rsidP="00B46639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18"/>
                <w:lang w:val="en-US"/>
              </w:rPr>
            </w:pPr>
            <w:r w:rsidRPr="005B6D37">
              <w:rPr>
                <w:rFonts w:asciiTheme="minorHAnsi" w:hAnsiTheme="minorHAnsi"/>
                <w:sz w:val="20"/>
                <w:szCs w:val="18"/>
              </w:rPr>
              <w:t>Won the best project title for my project which was based wireless monitoring of power transmission and consumption</w:t>
            </w:r>
            <w:r w:rsidRPr="00B4663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41A6A1" w14:textId="77777777" w:rsidR="00CA12A6" w:rsidRDefault="00CA12A6" w:rsidP="00CA12A6">
            <w:pPr>
              <w:pStyle w:val="Default"/>
              <w:rPr>
                <w:sz w:val="18"/>
                <w:szCs w:val="18"/>
              </w:rPr>
            </w:pPr>
          </w:p>
          <w:p w14:paraId="0D5E6FA0" w14:textId="77777777" w:rsidR="00621BAE" w:rsidRDefault="00621BAE" w:rsidP="0083419A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Team Event</w:t>
            </w:r>
          </w:p>
          <w:p w14:paraId="7B172B9B" w14:textId="7AECF9A1" w:rsidR="0083419A" w:rsidRDefault="0083419A" w:rsidP="0083419A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October 2023</w:t>
            </w:r>
          </w:p>
          <w:p w14:paraId="42F0D53D" w14:textId="2F7D5D73" w:rsidR="0083419A" w:rsidRPr="005B6D37" w:rsidRDefault="0083419A" w:rsidP="0083419A">
            <w:pPr>
              <w:pStyle w:val="Default"/>
              <w:rPr>
                <w:sz w:val="20"/>
                <w:szCs w:val="18"/>
              </w:rPr>
            </w:pP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Participated </w:t>
            </w:r>
            <w:r w:rsidR="00B46639"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as a member</w:t>
            </w:r>
            <w:r w:rsidR="006D5603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in Go Kart building,</w:t>
            </w: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IKR</w:t>
            </w:r>
            <w:r w:rsidR="00662AA4"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– ISIE INDIA and won awards &amp; cash prizes</w:t>
            </w:r>
            <w:r w:rsidR="00621BAE"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. Held in Greater Noida</w:t>
            </w:r>
          </w:p>
          <w:p w14:paraId="6B75EE2E" w14:textId="77777777" w:rsidR="00621BAE" w:rsidRDefault="00621BAE" w:rsidP="00621BAE">
            <w:pPr>
              <w:pStyle w:val="Default"/>
              <w:rPr>
                <w:sz w:val="18"/>
                <w:szCs w:val="18"/>
              </w:rPr>
            </w:pPr>
          </w:p>
          <w:p w14:paraId="38AD4008" w14:textId="263F5D17" w:rsidR="00621BAE" w:rsidRDefault="00621BAE" w:rsidP="00621BAE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0"/>
                <w:szCs w:val="20"/>
                <w:lang w:val="en-US"/>
              </w:rPr>
              <w:t>Team Event</w:t>
            </w:r>
          </w:p>
          <w:p w14:paraId="3F113643" w14:textId="6DBA7C19" w:rsidR="00B46639" w:rsidRDefault="00B46639" w:rsidP="00B46639">
            <w:pPr>
              <w:pStyle w:val="Default"/>
              <w:rPr>
                <w:color w:val="656565"/>
                <w:sz w:val="18"/>
                <w:szCs w:val="18"/>
              </w:rPr>
            </w:pPr>
            <w:r>
              <w:rPr>
                <w:color w:val="656565"/>
                <w:sz w:val="18"/>
                <w:szCs w:val="18"/>
              </w:rPr>
              <w:t>October 2024</w:t>
            </w:r>
          </w:p>
          <w:p w14:paraId="3AAFE9DA" w14:textId="50BC4E67" w:rsidR="00621BAE" w:rsidRPr="005B6D37" w:rsidRDefault="00B46639" w:rsidP="00621BAE">
            <w:pPr>
              <w:pStyle w:val="Default"/>
              <w:rPr>
                <w:sz w:val="20"/>
                <w:szCs w:val="18"/>
              </w:rPr>
            </w:pP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Participated as a </w:t>
            </w:r>
            <w:r w:rsidR="00621BAE" w:rsidRPr="005B6D37">
              <w:rPr>
                <w:rFonts w:asciiTheme="minorHAnsi" w:hAnsiTheme="minorHAnsi" w:cstheme="minorBidi"/>
                <w:b/>
                <w:color w:val="auto"/>
                <w:sz w:val="20"/>
                <w:szCs w:val="18"/>
                <w:lang w:val="en-US"/>
              </w:rPr>
              <w:t>Captain</w:t>
            </w: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in</w:t>
            </w:r>
            <w:r w:rsidR="006D5603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Go Kart building,</w:t>
            </w:r>
            <w:r w:rsidR="006D5603"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 xml:space="preserve"> </w:t>
            </w:r>
            <w:r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IKR – ISIE INDIA and won awards &amp; cash prizes</w:t>
            </w:r>
            <w:r w:rsidR="00621BAE" w:rsidRPr="005B6D37">
              <w:rPr>
                <w:rFonts w:asciiTheme="minorHAnsi" w:hAnsiTheme="minorHAnsi" w:cstheme="minorBidi"/>
                <w:color w:val="auto"/>
                <w:sz w:val="20"/>
                <w:szCs w:val="18"/>
                <w:lang w:val="en-US"/>
              </w:rPr>
              <w:t>. Held in Greater Noida</w:t>
            </w:r>
          </w:p>
          <w:p w14:paraId="125B6C9A" w14:textId="1ACEC5B1" w:rsidR="00B46639" w:rsidRDefault="00B46639" w:rsidP="00B46639">
            <w:pPr>
              <w:pStyle w:val="Default"/>
              <w:rPr>
                <w:sz w:val="18"/>
                <w:szCs w:val="18"/>
              </w:rPr>
            </w:pPr>
          </w:p>
          <w:p w14:paraId="2728D55E" w14:textId="77777777" w:rsidR="00B46639" w:rsidRDefault="00B46639" w:rsidP="00CA12A6">
            <w:pPr>
              <w:pStyle w:val="Default"/>
              <w:rPr>
                <w:sz w:val="18"/>
                <w:szCs w:val="18"/>
              </w:rPr>
            </w:pPr>
          </w:p>
          <w:p w14:paraId="4ABE92CF" w14:textId="52CC36FC" w:rsidR="0083419A" w:rsidRPr="0083419A" w:rsidRDefault="0083419A" w:rsidP="0083419A">
            <w:pPr>
              <w:rPr>
                <w:szCs w:val="18"/>
              </w:rPr>
            </w:pPr>
          </w:p>
        </w:tc>
      </w:tr>
      <w:tr w:rsidR="00CA12A6" w14:paraId="5B2AFD69" w14:textId="77777777" w:rsidTr="00A61F7F">
        <w:tc>
          <w:tcPr>
            <w:tcW w:w="3600" w:type="dxa"/>
          </w:tcPr>
          <w:p w14:paraId="1129309A" w14:textId="17A1F271" w:rsidR="00CA12A6" w:rsidRPr="004D3011" w:rsidRDefault="00CA12A6" w:rsidP="004D3011"/>
        </w:tc>
        <w:tc>
          <w:tcPr>
            <w:tcW w:w="720" w:type="dxa"/>
          </w:tcPr>
          <w:p w14:paraId="743A4DD2" w14:textId="77777777" w:rsidR="00CA12A6" w:rsidRDefault="00CA12A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CDB1113" w14:textId="3ADE9F7C" w:rsidR="00CA12A6" w:rsidRPr="004D3011" w:rsidRDefault="00CA12A6" w:rsidP="004D3011">
            <w:pPr>
              <w:rPr>
                <w:color w:val="FFFFFF" w:themeColor="background1"/>
              </w:rPr>
            </w:pPr>
          </w:p>
        </w:tc>
      </w:tr>
    </w:tbl>
    <w:p w14:paraId="1B489A7C" w14:textId="77777777" w:rsidR="004D00BA" w:rsidRDefault="004D00BA" w:rsidP="000C45FF">
      <w:pPr>
        <w:tabs>
          <w:tab w:val="left" w:pos="990"/>
        </w:tabs>
      </w:pPr>
    </w:p>
    <w:sectPr w:rsidR="004D00BA" w:rsidSect="00CA12A6">
      <w:headerReference w:type="default" r:id="rId9"/>
      <w:pgSz w:w="12240" w:h="15840"/>
      <w:pgMar w:top="851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C5E2C" w14:textId="77777777" w:rsidR="00631BC1" w:rsidRDefault="00631BC1" w:rsidP="000C45FF">
      <w:r>
        <w:separator/>
      </w:r>
    </w:p>
  </w:endnote>
  <w:endnote w:type="continuationSeparator" w:id="0">
    <w:p w14:paraId="12635EEE" w14:textId="77777777" w:rsidR="00631BC1" w:rsidRDefault="00631B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jaVu Sans">
    <w:altName w:val="Verdana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EDC39" w14:textId="77777777" w:rsidR="00631BC1" w:rsidRDefault="00631BC1" w:rsidP="000C45FF">
      <w:r>
        <w:separator/>
      </w:r>
    </w:p>
  </w:footnote>
  <w:footnote w:type="continuationSeparator" w:id="0">
    <w:p w14:paraId="49E9283A" w14:textId="77777777" w:rsidR="00631BC1" w:rsidRDefault="00631B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8D95" w14:textId="01E71D19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93EF7D7" wp14:editId="0FB6D56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6" name="Graphic 7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D38"/>
    <w:multiLevelType w:val="hybridMultilevel"/>
    <w:tmpl w:val="D85CB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48F"/>
    <w:multiLevelType w:val="hybridMultilevel"/>
    <w:tmpl w:val="81C84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1856"/>
    <w:multiLevelType w:val="hybridMultilevel"/>
    <w:tmpl w:val="CCB6D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6766E"/>
    <w:multiLevelType w:val="hybridMultilevel"/>
    <w:tmpl w:val="584E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C2009"/>
    <w:multiLevelType w:val="hybridMultilevel"/>
    <w:tmpl w:val="559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A157C"/>
    <w:multiLevelType w:val="hybridMultilevel"/>
    <w:tmpl w:val="B886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C0287"/>
    <w:multiLevelType w:val="hybridMultilevel"/>
    <w:tmpl w:val="62584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90251">
    <w:abstractNumId w:val="1"/>
  </w:num>
  <w:num w:numId="2" w16cid:durableId="912272805">
    <w:abstractNumId w:val="2"/>
  </w:num>
  <w:num w:numId="3" w16cid:durableId="2005087224">
    <w:abstractNumId w:val="6"/>
  </w:num>
  <w:num w:numId="4" w16cid:durableId="1299652584">
    <w:abstractNumId w:val="5"/>
  </w:num>
  <w:num w:numId="5" w16cid:durableId="1351301922">
    <w:abstractNumId w:val="4"/>
  </w:num>
  <w:num w:numId="6" w16cid:durableId="1874266434">
    <w:abstractNumId w:val="0"/>
  </w:num>
  <w:num w:numId="7" w16cid:durableId="8519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8B3"/>
    <w:rsid w:val="00036450"/>
    <w:rsid w:val="00042177"/>
    <w:rsid w:val="0009360C"/>
    <w:rsid w:val="00094499"/>
    <w:rsid w:val="000C45FF"/>
    <w:rsid w:val="000E3FD1"/>
    <w:rsid w:val="000E7546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42F"/>
    <w:rsid w:val="002C0601"/>
    <w:rsid w:val="0030481B"/>
    <w:rsid w:val="003156FC"/>
    <w:rsid w:val="0031694F"/>
    <w:rsid w:val="003254B5"/>
    <w:rsid w:val="003553F9"/>
    <w:rsid w:val="0037121F"/>
    <w:rsid w:val="003910D8"/>
    <w:rsid w:val="00395378"/>
    <w:rsid w:val="003A6B7D"/>
    <w:rsid w:val="003B06CA"/>
    <w:rsid w:val="003C28B3"/>
    <w:rsid w:val="003D3177"/>
    <w:rsid w:val="003F0081"/>
    <w:rsid w:val="004071FC"/>
    <w:rsid w:val="00410A2B"/>
    <w:rsid w:val="00445947"/>
    <w:rsid w:val="004813B3"/>
    <w:rsid w:val="00484240"/>
    <w:rsid w:val="00496591"/>
    <w:rsid w:val="004A1C69"/>
    <w:rsid w:val="004C63E4"/>
    <w:rsid w:val="004D00BA"/>
    <w:rsid w:val="004D3011"/>
    <w:rsid w:val="005262AC"/>
    <w:rsid w:val="005B6D37"/>
    <w:rsid w:val="005E39D5"/>
    <w:rsid w:val="00600670"/>
    <w:rsid w:val="00611EF7"/>
    <w:rsid w:val="0062123A"/>
    <w:rsid w:val="00621BAE"/>
    <w:rsid w:val="00631BC1"/>
    <w:rsid w:val="00646E75"/>
    <w:rsid w:val="00662AA4"/>
    <w:rsid w:val="00666948"/>
    <w:rsid w:val="006771D0"/>
    <w:rsid w:val="006D5603"/>
    <w:rsid w:val="006F48C8"/>
    <w:rsid w:val="00715FCB"/>
    <w:rsid w:val="00743101"/>
    <w:rsid w:val="00764C9F"/>
    <w:rsid w:val="007775E1"/>
    <w:rsid w:val="00781A0A"/>
    <w:rsid w:val="007867A0"/>
    <w:rsid w:val="007927F5"/>
    <w:rsid w:val="007E01A8"/>
    <w:rsid w:val="00802CA0"/>
    <w:rsid w:val="00805746"/>
    <w:rsid w:val="0083419A"/>
    <w:rsid w:val="008B279F"/>
    <w:rsid w:val="008F4093"/>
    <w:rsid w:val="009260CD"/>
    <w:rsid w:val="00940A66"/>
    <w:rsid w:val="00952C25"/>
    <w:rsid w:val="009913CB"/>
    <w:rsid w:val="0099675E"/>
    <w:rsid w:val="009969E1"/>
    <w:rsid w:val="00A02ABF"/>
    <w:rsid w:val="00A2118D"/>
    <w:rsid w:val="00A61F7F"/>
    <w:rsid w:val="00AD0A50"/>
    <w:rsid w:val="00AD610A"/>
    <w:rsid w:val="00AD76E2"/>
    <w:rsid w:val="00B20152"/>
    <w:rsid w:val="00B234CE"/>
    <w:rsid w:val="00B359E4"/>
    <w:rsid w:val="00B46639"/>
    <w:rsid w:val="00B57D98"/>
    <w:rsid w:val="00B70850"/>
    <w:rsid w:val="00BE54C5"/>
    <w:rsid w:val="00C066B6"/>
    <w:rsid w:val="00C32E59"/>
    <w:rsid w:val="00C37BA1"/>
    <w:rsid w:val="00C42F11"/>
    <w:rsid w:val="00C4674C"/>
    <w:rsid w:val="00C506CF"/>
    <w:rsid w:val="00C72BED"/>
    <w:rsid w:val="00C9578B"/>
    <w:rsid w:val="00CA12A6"/>
    <w:rsid w:val="00CB0055"/>
    <w:rsid w:val="00D2522B"/>
    <w:rsid w:val="00D422DE"/>
    <w:rsid w:val="00D50860"/>
    <w:rsid w:val="00D5459D"/>
    <w:rsid w:val="00DA1F4D"/>
    <w:rsid w:val="00DD172A"/>
    <w:rsid w:val="00DF00BA"/>
    <w:rsid w:val="00E25A26"/>
    <w:rsid w:val="00E4381A"/>
    <w:rsid w:val="00E4543B"/>
    <w:rsid w:val="00E55D74"/>
    <w:rsid w:val="00E92FD2"/>
    <w:rsid w:val="00EB5D8E"/>
    <w:rsid w:val="00EC411B"/>
    <w:rsid w:val="00F00F32"/>
    <w:rsid w:val="00F17D01"/>
    <w:rsid w:val="00F32DA9"/>
    <w:rsid w:val="00F60274"/>
    <w:rsid w:val="00F77FB9"/>
    <w:rsid w:val="00F80B5D"/>
    <w:rsid w:val="00FB068F"/>
    <w:rsid w:val="00F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4CDE8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9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3C28B3"/>
    <w:pPr>
      <w:autoSpaceDE w:val="0"/>
      <w:autoSpaceDN w:val="0"/>
      <w:adjustRightInd w:val="0"/>
    </w:pPr>
    <w:rPr>
      <w:rFonts w:ascii="DejaVu Sans" w:hAnsi="DejaVu Sans" w:cs="DejaVu Sans"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EC4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\AppData\Roaming\Microsoft\Templates\Blue%20grey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6706FC0631428CB7EEEA7C33B0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2C16E-7298-4040-B203-576912CE1128}"/>
      </w:docPartPr>
      <w:docPartBody>
        <w:p w:rsidR="0062213E" w:rsidRDefault="00C40D44" w:rsidP="00C40D44">
          <w:pPr>
            <w:pStyle w:val="926706FC0631428CB7EEEA7C33B040C4"/>
          </w:pPr>
          <w:r w:rsidRPr="00CB0055">
            <w:t>Contact</w:t>
          </w:r>
        </w:p>
      </w:docPartBody>
    </w:docPart>
    <w:docPart>
      <w:docPartPr>
        <w:name w:val="1BB66BC27B2948F2BFF46305AB60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AC442-10B6-45F3-9B56-7143B445EE9D}"/>
      </w:docPartPr>
      <w:docPartBody>
        <w:p w:rsidR="0062213E" w:rsidRDefault="00C40D44" w:rsidP="00C40D44">
          <w:pPr>
            <w:pStyle w:val="1BB66BC27B2948F2BFF46305AB60AC8C"/>
          </w:pPr>
          <w:r w:rsidRPr="004D3011">
            <w:t>PHONE:</w:t>
          </w:r>
        </w:p>
      </w:docPartBody>
    </w:docPart>
    <w:docPart>
      <w:docPartPr>
        <w:name w:val="6A8C28540097430E813DEE214ED23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EA1F3-1894-43CA-8DDB-D25872EC1E3C}"/>
      </w:docPartPr>
      <w:docPartBody>
        <w:p w:rsidR="0062213E" w:rsidRDefault="00C40D44" w:rsidP="00C40D44">
          <w:pPr>
            <w:pStyle w:val="6A8C28540097430E813DEE214ED23F75"/>
          </w:pPr>
          <w:r w:rsidRPr="004D3011">
            <w:t>EMAIL:</w:t>
          </w:r>
        </w:p>
      </w:docPartBody>
    </w:docPart>
    <w:docPart>
      <w:docPartPr>
        <w:name w:val="DE1A0D82DB81470095B3E077A1473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B567-0341-4EAD-AC54-DD166859254B}"/>
      </w:docPartPr>
      <w:docPartBody>
        <w:p w:rsidR="0062213E" w:rsidRDefault="00C40D44" w:rsidP="00C40D44">
          <w:pPr>
            <w:pStyle w:val="DE1A0D82DB81470095B3E077A14731BE"/>
          </w:pPr>
          <w:r w:rsidRPr="00036450">
            <w:t>EDUCATION</w:t>
          </w:r>
        </w:p>
      </w:docPartBody>
    </w:docPart>
    <w:docPart>
      <w:docPartPr>
        <w:name w:val="D3BFA020B21842CFA9F40B8889C72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D8849-86EC-489A-AF33-21651EBF6E47}"/>
      </w:docPartPr>
      <w:docPartBody>
        <w:p w:rsidR="0062213E" w:rsidRDefault="00C40D44" w:rsidP="00C40D44">
          <w:pPr>
            <w:pStyle w:val="D3BFA020B21842CFA9F40B8889C72B11"/>
          </w:pPr>
          <w:r w:rsidRPr="00036450">
            <w:t>WORK EXPERIENCE</w:t>
          </w:r>
        </w:p>
      </w:docPartBody>
    </w:docPart>
    <w:docPart>
      <w:docPartPr>
        <w:name w:val="112B80685EC14E549835493F8B20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F157-AA4E-496D-880B-13153D7E96B4}"/>
      </w:docPartPr>
      <w:docPartBody>
        <w:p w:rsidR="00D464D3" w:rsidRDefault="00355A10" w:rsidP="00355A10">
          <w:pPr>
            <w:pStyle w:val="112B80685EC14E549835493F8B20053A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jaVu Sans">
    <w:altName w:val="Verdana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D44"/>
    <w:rsid w:val="000C04C8"/>
    <w:rsid w:val="000E1CA8"/>
    <w:rsid w:val="000E7546"/>
    <w:rsid w:val="001D766A"/>
    <w:rsid w:val="002A4C90"/>
    <w:rsid w:val="00355A10"/>
    <w:rsid w:val="003F0081"/>
    <w:rsid w:val="0062213E"/>
    <w:rsid w:val="007E01A8"/>
    <w:rsid w:val="0099675E"/>
    <w:rsid w:val="00A44B93"/>
    <w:rsid w:val="00BC5F5E"/>
    <w:rsid w:val="00C40D44"/>
    <w:rsid w:val="00D43681"/>
    <w:rsid w:val="00D464D3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40D44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D4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26706FC0631428CB7EEEA7C33B040C4">
    <w:name w:val="926706FC0631428CB7EEEA7C33B040C4"/>
    <w:rsid w:val="00C40D44"/>
  </w:style>
  <w:style w:type="paragraph" w:customStyle="1" w:styleId="1BB66BC27B2948F2BFF46305AB60AC8C">
    <w:name w:val="1BB66BC27B2948F2BFF46305AB60AC8C"/>
    <w:rsid w:val="00C40D44"/>
  </w:style>
  <w:style w:type="paragraph" w:customStyle="1" w:styleId="6A8C28540097430E813DEE214ED23F75">
    <w:name w:val="6A8C28540097430E813DEE214ED23F75"/>
    <w:rsid w:val="00C40D44"/>
  </w:style>
  <w:style w:type="paragraph" w:customStyle="1" w:styleId="DE1A0D82DB81470095B3E077A14731BE">
    <w:name w:val="DE1A0D82DB81470095B3E077A14731BE"/>
    <w:rsid w:val="00C40D44"/>
  </w:style>
  <w:style w:type="paragraph" w:customStyle="1" w:styleId="D3BFA020B21842CFA9F40B8889C72B11">
    <w:name w:val="D3BFA020B21842CFA9F40B8889C72B11"/>
    <w:rsid w:val="00C40D44"/>
  </w:style>
  <w:style w:type="paragraph" w:customStyle="1" w:styleId="112B80685EC14E549835493F8B20053A">
    <w:name w:val="112B80685EC14E549835493F8B20053A"/>
    <w:rsid w:val="00355A1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BDC3-640A-42FF-BFDE-D9D5B57371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Blue%20grey%20resume.dotx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2025-05-28T07:15:00Z</dcterms:created>
  <dcterms:modified xsi:type="dcterms:W3CDTF">2025-05-28T07:15:00Z</dcterms:modified>
</cp:coreProperties>
</file>